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2E" w:rsidRDefault="007527E3" w:rsidP="007527E3">
      <w:pPr>
        <w:pStyle w:val="Title"/>
      </w:pPr>
      <w:r>
        <w:t>Pre-release tasks – part 1</w:t>
      </w:r>
    </w:p>
    <w:p w:rsidR="007527E3" w:rsidRDefault="007527E3" w:rsidP="007527E3">
      <w:pPr>
        <w:pStyle w:val="Heading1"/>
      </w:pPr>
      <w:r>
        <w:t>Welcome message</w:t>
      </w:r>
    </w:p>
    <w:p w:rsidR="007527E3" w:rsidRPr="007527E3" w:rsidRDefault="007527E3" w:rsidP="007527E3">
      <w:r>
        <w:t xml:space="preserve">Useful link: </w:t>
      </w:r>
      <w:hyperlink r:id="rId6" w:history="1">
        <w:r w:rsidRPr="00CD2C34">
          <w:rPr>
            <w:rStyle w:val="Hyperlink"/>
          </w:rPr>
          <w:t>https://pyformat.info/</w:t>
        </w:r>
      </w:hyperlink>
      <w:r>
        <w:t xml:space="preserve"> </w:t>
      </w:r>
    </w:p>
    <w:p w:rsidR="007527E3" w:rsidRPr="007527E3" w:rsidRDefault="007527E3" w:rsidP="007527E3">
      <w:r>
        <w:t xml:space="preserve">Define a procedure called </w:t>
      </w:r>
      <w:r>
        <w:rPr>
          <w:b/>
        </w:rPr>
        <w:t>welcome</w:t>
      </w:r>
      <w:r>
        <w:t xml:space="preserve"> that prints out the following message within </w:t>
      </w:r>
      <w:r w:rsidRPr="007527E3">
        <w:rPr>
          <w:b/>
        </w:rPr>
        <w:t xml:space="preserve">20 characters </w:t>
      </w:r>
      <w:proofErr w:type="gramStart"/>
      <w:r w:rsidRPr="007527E3">
        <w:rPr>
          <w:b/>
        </w:rPr>
        <w:t>using .format</w:t>
      </w:r>
      <w:proofErr w:type="gramEnd"/>
      <w:r>
        <w:rPr>
          <w:b/>
        </w:rPr>
        <w:t xml:space="preserve"> </w:t>
      </w:r>
      <w:r>
        <w:t xml:space="preserve">and call it at the start of the </w:t>
      </w:r>
      <w:r w:rsidR="00D5121D">
        <w:rPr>
          <w:b/>
        </w:rPr>
        <w:t>game</w:t>
      </w:r>
      <w:r>
        <w:rPr>
          <w:b/>
        </w:rPr>
        <w:t xml:space="preserve"> procedure.</w:t>
      </w:r>
    </w:p>
    <w:p w:rsidR="007527E3" w:rsidRDefault="007527E3" w:rsidP="007527E3">
      <w:pPr>
        <w:jc w:val="center"/>
      </w:pPr>
      <w:r>
        <w:rPr>
          <w:noProof/>
          <w:lang w:eastAsia="en-GB"/>
        </w:rPr>
        <w:drawing>
          <wp:inline distT="0" distB="0" distL="0" distR="0" wp14:anchorId="745D65B6" wp14:editId="71886057">
            <wp:extent cx="2095500" cy="10038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695" cy="10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1D" w:rsidRDefault="00D5121D" w:rsidP="00D5121D">
      <w:pPr>
        <w:pStyle w:val="Heading1"/>
      </w:pPr>
      <w:r>
        <w:t>Choose starting player</w:t>
      </w:r>
    </w:p>
    <w:p w:rsidR="002B25E5" w:rsidRDefault="00D5121D" w:rsidP="00D5121D">
      <w:r>
        <w:t xml:space="preserve">Define a function called </w:t>
      </w:r>
      <w:proofErr w:type="spellStart"/>
      <w:r>
        <w:rPr>
          <w:b/>
        </w:rPr>
        <w:t>StartPlayer</w:t>
      </w:r>
      <w:proofErr w:type="spellEnd"/>
      <w:r>
        <w:rPr>
          <w:b/>
        </w:rPr>
        <w:t xml:space="preserve"> </w:t>
      </w:r>
      <w:r>
        <w:t>that asks the user to enter the letter of the first player</w:t>
      </w:r>
      <w:r w:rsidR="002B25E5">
        <w:t xml:space="preserve">. The function should return the validated character to the </w:t>
      </w:r>
      <w:r w:rsidR="002B25E5">
        <w:rPr>
          <w:b/>
        </w:rPr>
        <w:t>game procedure</w:t>
      </w:r>
      <w:r w:rsidR="002B25E5">
        <w:t xml:space="preserve"> and save the result in the variable </w:t>
      </w:r>
      <w:proofErr w:type="spellStart"/>
      <w:r w:rsidR="002B25E5">
        <w:rPr>
          <w:b/>
        </w:rPr>
        <w:t>NextPlayer</w:t>
      </w:r>
      <w:proofErr w:type="spellEnd"/>
      <w:r w:rsidR="002B25E5">
        <w:t>.</w:t>
      </w:r>
      <w:r w:rsidR="00766271">
        <w:t xml:space="preserve"> </w:t>
      </w:r>
    </w:p>
    <w:p w:rsidR="002B25E5" w:rsidRPr="002B25E5" w:rsidRDefault="002B25E5" w:rsidP="002B25E5">
      <w:pPr>
        <w:jc w:val="center"/>
      </w:pPr>
      <w:r>
        <w:rPr>
          <w:noProof/>
          <w:lang w:eastAsia="en-GB"/>
        </w:rPr>
        <w:drawing>
          <wp:inline distT="0" distB="0" distL="0" distR="0" wp14:anchorId="2C29C8ED" wp14:editId="65F86604">
            <wp:extent cx="4210050" cy="1631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32" b="3846"/>
                    <a:stretch/>
                  </pic:blipFill>
                  <pic:spPr bwMode="auto">
                    <a:xfrm>
                      <a:off x="0" y="0"/>
                      <a:ext cx="4232908" cy="164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21D" w:rsidRDefault="00D5121D" w:rsidP="00D5121D">
      <w:pPr>
        <w:pStyle w:val="Heading1"/>
      </w:pPr>
      <w:r>
        <w:t>Directory scraping</w:t>
      </w:r>
    </w:p>
    <w:p w:rsidR="00D5121D" w:rsidRDefault="00D5121D" w:rsidP="00D5121D">
      <w:r>
        <w:t xml:space="preserve">Useful link: </w:t>
      </w:r>
      <w:hyperlink r:id="rId9" w:history="1">
        <w:r w:rsidRPr="00CD2C34">
          <w:rPr>
            <w:rStyle w:val="Hyperlink"/>
          </w:rPr>
          <w:t>https://docs.python.org/3/library/filesys.html</w:t>
        </w:r>
      </w:hyperlink>
      <w:r>
        <w:t xml:space="preserve"> </w:t>
      </w:r>
    </w:p>
    <w:p w:rsidR="00D5121D" w:rsidRPr="002B25E5" w:rsidRDefault="00D5121D" w:rsidP="00D5121D">
      <w:r>
        <w:t xml:space="preserve">Define a procedure called </w:t>
      </w:r>
      <w:r>
        <w:rPr>
          <w:b/>
        </w:rPr>
        <w:t>scrape</w:t>
      </w:r>
      <w:r>
        <w:t xml:space="preserve"> that prints out all of the game text files in the same directory as the python program and call it before </w:t>
      </w:r>
      <w:proofErr w:type="spellStart"/>
      <w:r w:rsidRPr="00D5121D">
        <w:rPr>
          <w:b/>
        </w:rPr>
        <w:t>SetUpBoard</w:t>
      </w:r>
      <w:proofErr w:type="spellEnd"/>
      <w:r>
        <w:t xml:space="preserve"> in the </w:t>
      </w:r>
      <w:r>
        <w:rPr>
          <w:b/>
        </w:rPr>
        <w:t xml:space="preserve">game </w:t>
      </w:r>
      <w:r w:rsidRPr="00D5121D">
        <w:rPr>
          <w:b/>
        </w:rPr>
        <w:t>procedure</w:t>
      </w:r>
      <w:r>
        <w:rPr>
          <w:b/>
        </w:rPr>
        <w:t xml:space="preserve">. </w:t>
      </w:r>
      <w:r w:rsidR="002B25E5">
        <w:t xml:space="preserve">If no games are found use </w:t>
      </w:r>
      <w:proofErr w:type="spellStart"/>
      <w:r w:rsidR="002B25E5">
        <w:rPr>
          <w:b/>
        </w:rPr>
        <w:t>DisplayErrorCode</w:t>
      </w:r>
      <w:proofErr w:type="spellEnd"/>
      <w:r w:rsidR="002B25E5">
        <w:t xml:space="preserve"> to print error </w:t>
      </w:r>
      <w:r w:rsidR="00766271">
        <w:t>5</w:t>
      </w:r>
      <w:r w:rsidR="002B25E5">
        <w:t>.</w:t>
      </w:r>
    </w:p>
    <w:p w:rsidR="00D5121D" w:rsidRDefault="00D5121D" w:rsidP="00D5121D">
      <w:pPr>
        <w:jc w:val="center"/>
      </w:pPr>
      <w:r>
        <w:rPr>
          <w:noProof/>
          <w:lang w:eastAsia="en-GB"/>
        </w:rPr>
        <w:drawing>
          <wp:inline distT="0" distB="0" distL="0" distR="0" wp14:anchorId="49AEA194" wp14:editId="4B7993E4">
            <wp:extent cx="4245817" cy="127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1"/>
                    <a:stretch/>
                  </pic:blipFill>
                  <pic:spPr bwMode="auto">
                    <a:xfrm>
                      <a:off x="0" y="0"/>
                      <a:ext cx="4273874" cy="128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7E3" w:rsidRDefault="007527E3" w:rsidP="007527E3"/>
    <w:p w:rsidR="00B34B1D" w:rsidRDefault="00B34B1D" w:rsidP="007527E3"/>
    <w:p w:rsidR="00B34B1D" w:rsidRDefault="00B34B1D" w:rsidP="007527E3"/>
    <w:p w:rsidR="00B34B1D" w:rsidRDefault="00B34B1D" w:rsidP="00B34B1D">
      <w:pPr>
        <w:pStyle w:val="Title"/>
      </w:pPr>
      <w:r>
        <w:lastRenderedPageBreak/>
        <w:t>Pre-release tasks - part 2</w:t>
      </w:r>
    </w:p>
    <w:p w:rsidR="00B34B1D" w:rsidRDefault="00B34B1D" w:rsidP="00B34B1D">
      <w:pPr>
        <w:pStyle w:val="Heading1"/>
      </w:pPr>
      <w:r>
        <w:t>Taking opposition pieces</w:t>
      </w:r>
    </w:p>
    <w:p w:rsidR="00B34B1D" w:rsidRDefault="00B34B1D" w:rsidP="00B34B1D">
      <w:pPr>
        <w:rPr>
          <w:rFonts w:ascii="Courier New" w:hAnsi="Courier New" w:cs="Courier New"/>
        </w:rPr>
      </w:pPr>
      <w:r>
        <w:t xml:space="preserve">Update the </w:t>
      </w:r>
      <w:proofErr w:type="spellStart"/>
      <w:r w:rsidRPr="00B34B1D">
        <w:rPr>
          <w:rFonts w:ascii="Courier New" w:hAnsi="Courier New" w:cs="Courier New"/>
        </w:rPr>
        <w:t>ValidJump</w:t>
      </w:r>
      <w:proofErr w:type="spellEnd"/>
      <w:r>
        <w:rPr>
          <w:b/>
        </w:rPr>
        <w:t xml:space="preserve"> </w:t>
      </w:r>
      <w:r>
        <w:t xml:space="preserve">function to allow jumping over the </w:t>
      </w:r>
      <w:proofErr w:type="spellStart"/>
      <w:r w:rsidRPr="00B34B1D">
        <w:rPr>
          <w:rFonts w:ascii="Courier New" w:hAnsi="Courier New" w:cs="Courier New"/>
        </w:rPr>
        <w:t>OppositePiecePlayer</w:t>
      </w:r>
      <w:proofErr w:type="spellEnd"/>
      <w:r>
        <w:rPr>
          <w:rFonts w:ascii="Courier New" w:hAnsi="Courier New" w:cs="Courier New"/>
        </w:rPr>
        <w:t>.</w:t>
      </w:r>
    </w:p>
    <w:p w:rsidR="00B34B1D" w:rsidRDefault="00B34B1D" w:rsidP="00B34B1D">
      <w:pPr>
        <w:rPr>
          <w:rFonts w:cstheme="minorHAnsi"/>
        </w:rPr>
      </w:pPr>
      <w:r>
        <w:rPr>
          <w:rFonts w:cstheme="minorHAnsi"/>
        </w:rPr>
        <w:t xml:space="preserve">Update the </w:t>
      </w:r>
      <w:proofErr w:type="spellStart"/>
      <w:r w:rsidRPr="00B34B1D">
        <w:rPr>
          <w:rFonts w:ascii="Courier New" w:hAnsi="Courier New" w:cs="Courier New"/>
        </w:rPr>
        <w:t>MakeMove</w:t>
      </w:r>
      <w:proofErr w:type="spellEnd"/>
      <w:r>
        <w:rPr>
          <w:rFonts w:cstheme="minorHAnsi"/>
        </w:rPr>
        <w:t xml:space="preserve"> function to remove the opponents piece from </w:t>
      </w:r>
      <w:r w:rsidRPr="00B34B1D">
        <w:rPr>
          <w:rFonts w:ascii="Courier New" w:hAnsi="Courier New" w:cs="Courier New"/>
        </w:rPr>
        <w:t>Board</w:t>
      </w:r>
      <w:r>
        <w:rPr>
          <w:rFonts w:cstheme="minorHAnsi"/>
        </w:rPr>
        <w:t xml:space="preserve"> and set its </w:t>
      </w:r>
      <w:r w:rsidRPr="00B34B1D">
        <w:rPr>
          <w:rFonts w:ascii="Courier New" w:hAnsi="Courier New" w:cs="Courier New"/>
        </w:rPr>
        <w:t>row</w:t>
      </w:r>
      <w:r>
        <w:rPr>
          <w:rFonts w:cstheme="minorHAnsi"/>
        </w:rPr>
        <w:t xml:space="preserve"> and </w:t>
      </w:r>
      <w:r w:rsidRPr="00B34B1D">
        <w:rPr>
          <w:rFonts w:ascii="Courier New" w:hAnsi="Courier New" w:cs="Courier New"/>
        </w:rPr>
        <w:t>column</w:t>
      </w:r>
      <w:r>
        <w:rPr>
          <w:rFonts w:cstheme="minorHAnsi"/>
        </w:rPr>
        <w:t xml:space="preserve"> positions to -1.</w:t>
      </w:r>
    </w:p>
    <w:p w:rsidR="007B0354" w:rsidRDefault="007B0354" w:rsidP="007B0354">
      <w:r>
        <w:t xml:space="preserve">Test the functionality by loading </w:t>
      </w:r>
      <w:r>
        <w:rPr>
          <w:b/>
        </w:rPr>
        <w:t>game3.txt</w:t>
      </w:r>
    </w:p>
    <w:p w:rsidR="007B0354" w:rsidRDefault="005C2F45" w:rsidP="007B0354">
      <w:pPr>
        <w:pStyle w:val="Heading1"/>
      </w:pPr>
      <w:r>
        <w:t>Score points when taking opponent pieces</w:t>
      </w:r>
    </w:p>
    <w:p w:rsidR="005C2F45" w:rsidRDefault="005C2F45" w:rsidP="005C2F45">
      <w:r>
        <w:t xml:space="preserve">Update the </w:t>
      </w:r>
      <w:proofErr w:type="spellStart"/>
      <w:r w:rsidRPr="005C2F45">
        <w:rPr>
          <w:rFonts w:ascii="Courier New" w:hAnsi="Courier New" w:cs="Courier New"/>
        </w:rPr>
        <w:t>MakeMove</w:t>
      </w:r>
      <w:proofErr w:type="spellEnd"/>
      <w:r>
        <w:t xml:space="preserve"> function so that when a piece is taken the player gains one point in index position [0][2] of their statistics list.</w:t>
      </w:r>
    </w:p>
    <w:p w:rsidR="00812CEA" w:rsidRPr="00812CEA" w:rsidRDefault="00812CEA" w:rsidP="005C2F45">
      <w:pPr>
        <w:rPr>
          <w:b/>
        </w:rPr>
      </w:pPr>
      <w:r>
        <w:t xml:space="preserve">Test the functionality by loading </w:t>
      </w:r>
      <w:r>
        <w:rPr>
          <w:b/>
        </w:rPr>
        <w:t>game3.txt</w:t>
      </w:r>
    </w:p>
    <w:p w:rsidR="005C2F45" w:rsidRDefault="00812CEA" w:rsidP="005C2F45">
      <w:pPr>
        <w:pStyle w:val="Heading1"/>
      </w:pPr>
      <w:r>
        <w:t>Taking opposition pieces and jump own pieces</w:t>
      </w:r>
    </w:p>
    <w:p w:rsidR="00812CEA" w:rsidRDefault="00812CEA" w:rsidP="00812CEA">
      <w:r>
        <w:t xml:space="preserve">Update the </w:t>
      </w:r>
      <w:proofErr w:type="spellStart"/>
      <w:r w:rsidRPr="00812CEA">
        <w:rPr>
          <w:rFonts w:ascii="Courier New" w:hAnsi="Courier New" w:cs="Courier New"/>
        </w:rPr>
        <w:t>ValidJump</w:t>
      </w:r>
      <w:proofErr w:type="spellEnd"/>
      <w:r>
        <w:t xml:space="preserve"> function so that you can jump over the players own pieces and not remove them from the board or score a point. It still must be possible to jump over the opponent’s pieces and score a point.</w:t>
      </w:r>
    </w:p>
    <w:p w:rsidR="00812CEA" w:rsidRPr="00812CEA" w:rsidRDefault="00812CEA" w:rsidP="00812CEA">
      <w:pPr>
        <w:rPr>
          <w:b/>
        </w:rPr>
      </w:pPr>
      <w:r>
        <w:t xml:space="preserve">Test the functionality by loading </w:t>
      </w:r>
      <w:r>
        <w:rPr>
          <w:b/>
        </w:rPr>
        <w:t>game3.txt</w:t>
      </w:r>
    </w:p>
    <w:p w:rsidR="00812CEA" w:rsidRDefault="00812CEA" w:rsidP="00812CEA">
      <w:pPr>
        <w:pStyle w:val="Heading1"/>
      </w:pPr>
      <w:r>
        <w:t>Dames can move backwards</w:t>
      </w:r>
    </w:p>
    <w:p w:rsidR="00812CEA" w:rsidRDefault="00812CEA" w:rsidP="00812CEA">
      <w:r>
        <w:t xml:space="preserve">Update </w:t>
      </w:r>
      <w:proofErr w:type="spellStart"/>
      <w:r w:rsidRPr="00812CEA">
        <w:rPr>
          <w:rFonts w:ascii="Courier New" w:hAnsi="Courier New" w:cs="Courier New"/>
        </w:rPr>
        <w:t>ListPossibleMoves</w:t>
      </w:r>
      <w:proofErr w:type="spellEnd"/>
      <w:r>
        <w:t xml:space="preserve"> so that if the piece is a dame, the player is allowed to select a backwards diagonal movement. </w:t>
      </w:r>
    </w:p>
    <w:p w:rsidR="00812CEA" w:rsidRDefault="00815B6B" w:rsidP="00812CEA">
      <w:pPr>
        <w:pStyle w:val="Heading1"/>
      </w:pPr>
      <w:r>
        <w:t>Automated game saving</w:t>
      </w:r>
    </w:p>
    <w:p w:rsidR="00815B6B" w:rsidRDefault="00815B6B" w:rsidP="00815B6B">
      <w:r>
        <w:t xml:space="preserve">Create a new procedure called </w:t>
      </w:r>
      <w:r w:rsidRPr="00815B6B">
        <w:rPr>
          <w:rFonts w:ascii="Courier New" w:hAnsi="Courier New" w:cs="Courier New"/>
        </w:rPr>
        <w:t>Save</w:t>
      </w:r>
      <w:r>
        <w:t xml:space="preserve"> that takes four parameters </w:t>
      </w:r>
      <w:r w:rsidRPr="00815B6B">
        <w:rPr>
          <w:rFonts w:ascii="Courier New" w:hAnsi="Courier New" w:cs="Courier New"/>
        </w:rPr>
        <w:t>Board, A</w:t>
      </w:r>
      <w:r>
        <w:rPr>
          <w:rFonts w:ascii="Courier New" w:hAnsi="Courier New" w:cs="Courier New"/>
        </w:rPr>
        <w:t>,</w:t>
      </w:r>
      <w:r w:rsidRPr="00815B6B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 xml:space="preserve"> and filename</w:t>
      </w:r>
      <w:r>
        <w:t xml:space="preserve">. The procedure should save the current state of the game in a text file so that it can be loaded correctly in future. </w:t>
      </w:r>
    </w:p>
    <w:p w:rsidR="00815B6B" w:rsidRDefault="00815B6B" w:rsidP="00815B6B">
      <w:r>
        <w:t xml:space="preserve">Update the </w:t>
      </w:r>
      <w:r w:rsidRPr="00815B6B">
        <w:rPr>
          <w:rFonts w:ascii="Courier New" w:hAnsi="Courier New" w:cs="Courier New"/>
        </w:rPr>
        <w:t>Game</w:t>
      </w:r>
      <w:r>
        <w:t xml:space="preserve"> procedure so that straight after the </w:t>
      </w:r>
      <w:proofErr w:type="spellStart"/>
      <w:r w:rsidRPr="00815B6B">
        <w:rPr>
          <w:rFonts w:ascii="Courier New" w:hAnsi="Courier New" w:cs="Courier New"/>
        </w:rPr>
        <w:t>SetUpBoard</w:t>
      </w:r>
      <w:proofErr w:type="spellEnd"/>
      <w:r>
        <w:t xml:space="preserve"> function has run the user is asked to enter the filename they wish to save their game as. The filename must not be left blank.</w:t>
      </w:r>
    </w:p>
    <w:p w:rsidR="00815B6B" w:rsidRDefault="00815B6B" w:rsidP="00815B6B">
      <w:r>
        <w:t xml:space="preserve">Update the </w:t>
      </w:r>
      <w:r w:rsidRPr="00815B6B">
        <w:rPr>
          <w:rFonts w:ascii="Courier New" w:hAnsi="Courier New" w:cs="Courier New"/>
        </w:rPr>
        <w:t>Game</w:t>
      </w:r>
      <w:r>
        <w:t xml:space="preserve"> procedure so that the </w:t>
      </w:r>
      <w:r w:rsidRPr="00815B6B">
        <w:rPr>
          <w:rFonts w:ascii="Courier New" w:hAnsi="Courier New" w:cs="Courier New"/>
        </w:rPr>
        <w:t>Save</w:t>
      </w:r>
      <w:r>
        <w:t xml:space="preserve"> procedure is called before the </w:t>
      </w:r>
      <w:proofErr w:type="spellStart"/>
      <w:r w:rsidRPr="00815B6B">
        <w:rPr>
          <w:rFonts w:ascii="Courier New" w:hAnsi="Courier New" w:cs="Courier New"/>
        </w:rPr>
        <w:t>PrintPlayerPieces</w:t>
      </w:r>
      <w:proofErr w:type="spellEnd"/>
      <w:r>
        <w:t xml:space="preserve"> procedure is run.</w:t>
      </w:r>
    </w:p>
    <w:p w:rsidR="00815B6B" w:rsidRPr="00815B6B" w:rsidRDefault="00815B6B" w:rsidP="00815B6B"/>
    <w:p w:rsidR="001820A1" w:rsidRDefault="001820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12CEA" w:rsidRDefault="001820A1" w:rsidP="001820A1">
      <w:pPr>
        <w:pStyle w:val="Title"/>
      </w:pPr>
      <w:r>
        <w:lastRenderedPageBreak/>
        <w:t>Pre-release tasks – part 3</w:t>
      </w:r>
    </w:p>
    <w:p w:rsidR="001820A1" w:rsidRDefault="001820A1" w:rsidP="001820A1">
      <w:pPr>
        <w:pStyle w:val="Heading1"/>
      </w:pPr>
      <w:r>
        <w:t>Save analyser</w:t>
      </w:r>
    </w:p>
    <w:p w:rsidR="001820A1" w:rsidRDefault="001820A1" w:rsidP="001820A1">
      <w:r>
        <w:t xml:space="preserve">This is an extension of </w:t>
      </w:r>
      <w:r w:rsidRPr="001820A1">
        <w:rPr>
          <w:b/>
        </w:rPr>
        <w:t>Directory scraping</w:t>
      </w:r>
      <w:r>
        <w:t xml:space="preserve"> from part 1</w:t>
      </w:r>
      <w:r w:rsidR="00A833B4">
        <w:t xml:space="preserve"> and refers to the procedure </w:t>
      </w:r>
      <w:r w:rsidR="00A833B4">
        <w:rPr>
          <w:b/>
        </w:rPr>
        <w:t>scrape</w:t>
      </w:r>
      <w:r>
        <w:t>.</w:t>
      </w:r>
    </w:p>
    <w:p w:rsidR="00A833B4" w:rsidRDefault="00A833B4" w:rsidP="001820A1">
      <w:r>
        <w:t>When scraping the save files, print out the statistics of each player for that game in the following format:</w:t>
      </w:r>
    </w:p>
    <w:p w:rsidR="001820A1" w:rsidRDefault="00ED1E1B" w:rsidP="001820A1">
      <w:r>
        <w:rPr>
          <w:noProof/>
          <w:lang w:eastAsia="en-GB"/>
        </w:rPr>
        <w:drawing>
          <wp:inline distT="0" distB="0" distL="0" distR="0" wp14:anchorId="252A27DE" wp14:editId="744032EB">
            <wp:extent cx="5676900" cy="71900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93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B4" w:rsidRDefault="00A833B4" w:rsidP="001820A1">
      <w:r>
        <w:t>Each number that is printed is aligned to the right of two spaces so that every statistic is neatly in line.</w:t>
      </w:r>
    </w:p>
    <w:p w:rsidR="00A833B4" w:rsidRDefault="009A6B96" w:rsidP="009A6B96">
      <w:pPr>
        <w:pStyle w:val="Heading1"/>
      </w:pPr>
      <w:r>
        <w:t>Real checkers part 1</w:t>
      </w:r>
    </w:p>
    <w:p w:rsidR="009A6B96" w:rsidRPr="009A6B96" w:rsidRDefault="009A6B96" w:rsidP="009A6B96">
      <w:r>
        <w:t xml:space="preserve">This is an extension of </w:t>
      </w:r>
      <w:r w:rsidRPr="009A6B96">
        <w:rPr>
          <w:b/>
        </w:rPr>
        <w:t>Taking opposition pieces</w:t>
      </w:r>
      <w:r>
        <w:rPr>
          <w:b/>
        </w:rPr>
        <w:t xml:space="preserve"> </w:t>
      </w:r>
      <w:r>
        <w:t>from part 2.</w:t>
      </w:r>
    </w:p>
    <w:p w:rsidR="00734044" w:rsidRDefault="009A6B96" w:rsidP="009A6B96">
      <w:r>
        <w:t>One of the rules of checkers is that if a piece can be taken, it must be taken.</w:t>
      </w:r>
      <w:r w:rsidR="00734044">
        <w:t xml:space="preserve"> </w:t>
      </w:r>
    </w:p>
    <w:p w:rsidR="00734044" w:rsidRDefault="00734044" w:rsidP="009A6B96">
      <w:pPr>
        <w:rPr>
          <w:rFonts w:cstheme="minorHAnsi"/>
        </w:rPr>
      </w:pPr>
      <w:r>
        <w:t xml:space="preserve">There are multiple possible methods of completing this however you may wish to extend the </w:t>
      </w:r>
      <w:r>
        <w:rPr>
          <w:b/>
        </w:rPr>
        <w:t xml:space="preserve">class </w:t>
      </w:r>
      <w:proofErr w:type="spellStart"/>
      <w:r>
        <w:rPr>
          <w:b/>
        </w:rPr>
        <w:t>MoveRecord</w:t>
      </w:r>
      <w:proofErr w:type="spellEnd"/>
      <w:r>
        <w:t xml:space="preserve"> to include </w:t>
      </w:r>
      <w:proofErr w:type="spellStart"/>
      <w:proofErr w:type="gramStart"/>
      <w:r w:rsidRPr="00734044">
        <w:rPr>
          <w:rFonts w:ascii="Courier New" w:hAnsi="Courier New" w:cs="Courier New"/>
        </w:rPr>
        <w:t>self.Can</w:t>
      </w:r>
      <w:r>
        <w:rPr>
          <w:rFonts w:ascii="Courier New" w:hAnsi="Courier New" w:cs="Courier New"/>
        </w:rPr>
        <w:t>Take</w:t>
      </w:r>
      <w:proofErr w:type="spellEnd"/>
      <w:proofErr w:type="gramEnd"/>
      <w:r w:rsidRPr="00734044">
        <w:rPr>
          <w:rFonts w:ascii="Courier New" w:hAnsi="Courier New" w:cs="Courier New"/>
        </w:rPr>
        <w:t xml:space="preserve"> = False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and then update </w:t>
      </w:r>
      <w:proofErr w:type="spellStart"/>
      <w:r w:rsidRPr="00734044">
        <w:rPr>
          <w:rFonts w:cstheme="minorHAnsi"/>
          <w:b/>
        </w:rPr>
        <w:t>ClearList</w:t>
      </w:r>
      <w:proofErr w:type="spellEnd"/>
      <w:r>
        <w:rPr>
          <w:rFonts w:cstheme="minorHAnsi"/>
        </w:rPr>
        <w:t xml:space="preserve"> and </w:t>
      </w:r>
      <w:proofErr w:type="spellStart"/>
      <w:r w:rsidRPr="00734044">
        <w:rPr>
          <w:rFonts w:cstheme="minorHAnsi"/>
          <w:b/>
        </w:rPr>
        <w:t>ListPossibleMoves</w:t>
      </w:r>
      <w:proofErr w:type="spellEnd"/>
      <w:r>
        <w:rPr>
          <w:rFonts w:cstheme="minorHAnsi"/>
          <w:b/>
        </w:rPr>
        <w:t>.</w:t>
      </w:r>
    </w:p>
    <w:p w:rsidR="00734044" w:rsidRDefault="00734044" w:rsidP="00734044">
      <w:pPr>
        <w:pStyle w:val="Heading1"/>
      </w:pPr>
      <w:r>
        <w:t>Real checkers part 2</w:t>
      </w:r>
    </w:p>
    <w:p w:rsidR="00734044" w:rsidRPr="009A6B96" w:rsidRDefault="00734044" w:rsidP="00734044">
      <w:r>
        <w:t xml:space="preserve">This is an extension of </w:t>
      </w:r>
      <w:r>
        <w:rPr>
          <w:b/>
        </w:rPr>
        <w:t>Real checkers part 1</w:t>
      </w:r>
      <w:r>
        <w:t>.</w:t>
      </w:r>
    </w:p>
    <w:p w:rsidR="00734044" w:rsidRDefault="00734044" w:rsidP="00734044">
      <w:r>
        <w:t xml:space="preserve">One of the rules of checkers is that when taking pieces, you can keep taking pieces as long as they are in line of each other. </w:t>
      </w:r>
    </w:p>
    <w:p w:rsidR="00734044" w:rsidRDefault="00734044" w:rsidP="00734044">
      <w:r>
        <w:t>You have two options to complete this challenge:</w:t>
      </w:r>
    </w:p>
    <w:p w:rsidR="00734044" w:rsidRDefault="00734044" w:rsidP="00734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Allow the manual selection of jumping over each piece (player must not be able to move another piece than what they moved originally)</w:t>
      </w:r>
    </w:p>
    <w:p w:rsidR="00734044" w:rsidRDefault="00734044" w:rsidP="00734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Automatically take both pieces and move to the correct position on the board following both takes</w:t>
      </w:r>
    </w:p>
    <w:p w:rsidR="00734044" w:rsidRPr="00734044" w:rsidRDefault="00734044" w:rsidP="00734044">
      <w:pPr>
        <w:rPr>
          <w:rFonts w:cstheme="minorHAnsi"/>
        </w:rPr>
      </w:pPr>
      <w:r>
        <w:rPr>
          <w:rFonts w:cstheme="minorHAnsi"/>
          <w:b/>
        </w:rPr>
        <w:t>Game 3 is setup to make a6 double take from the first move.</w:t>
      </w:r>
    </w:p>
    <w:p w:rsidR="00734044" w:rsidRPr="00734044" w:rsidRDefault="00734044" w:rsidP="009A6B96">
      <w:pPr>
        <w:rPr>
          <w:rFonts w:cstheme="minorHAnsi"/>
        </w:rPr>
      </w:pPr>
    </w:p>
    <w:p w:rsidR="00A833B4" w:rsidRDefault="00A833B4" w:rsidP="001820A1"/>
    <w:p w:rsidR="00CA5D77" w:rsidRDefault="00CA5D77" w:rsidP="001820A1"/>
    <w:p w:rsidR="00CA5D77" w:rsidRDefault="00CA5D77" w:rsidP="001820A1"/>
    <w:p w:rsidR="00CA5D77" w:rsidRDefault="00CA5D77" w:rsidP="001820A1"/>
    <w:p w:rsidR="00CA5D77" w:rsidRDefault="00CA5D77" w:rsidP="001820A1"/>
    <w:p w:rsidR="00CA5D77" w:rsidRDefault="00CA5D77" w:rsidP="001820A1"/>
    <w:p w:rsidR="00CA5D77" w:rsidRDefault="00CA5D77" w:rsidP="00CA5D77">
      <w:pPr>
        <w:pStyle w:val="Title"/>
      </w:pPr>
      <w:r>
        <w:lastRenderedPageBreak/>
        <w:t>Pre-release tasks – part 4</w:t>
      </w:r>
    </w:p>
    <w:p w:rsidR="006229D2" w:rsidRDefault="006229D2" w:rsidP="006229D2">
      <w:pPr>
        <w:pStyle w:val="Heading1"/>
      </w:pPr>
      <w:r>
        <w:t>Capturing backwards</w:t>
      </w:r>
    </w:p>
    <w:p w:rsidR="006229D2" w:rsidRDefault="006229D2" w:rsidP="006229D2">
      <w:r w:rsidRPr="006229D2">
        <w:t xml:space="preserve">In English draughts </w:t>
      </w:r>
      <w:r>
        <w:t>pieces</w:t>
      </w:r>
      <w:r w:rsidRPr="006229D2">
        <w:t xml:space="preserve"> can jump only forwards; in international draughts and Russian draughts men can jump both forwards and backwards.</w:t>
      </w:r>
    </w:p>
    <w:p w:rsidR="006229D2" w:rsidRDefault="006229D2" w:rsidP="006229D2">
      <w:r>
        <w:t>Update the relevant functions and procedures to allow opposition pieces to be taken both forwards and backwards by a normal piece.</w:t>
      </w:r>
    </w:p>
    <w:p w:rsidR="006229D2" w:rsidRDefault="006229D2" w:rsidP="006229D2">
      <w:pPr>
        <w:pStyle w:val="Heading1"/>
      </w:pPr>
      <w:r>
        <w:t>Double capturing backwards and forwards</w:t>
      </w:r>
    </w:p>
    <w:p w:rsidR="006229D2" w:rsidRDefault="006229D2" w:rsidP="006229D2">
      <w:r>
        <w:t xml:space="preserve">This is similar to </w:t>
      </w:r>
      <w:r w:rsidRPr="006229D2">
        <w:rPr>
          <w:b/>
        </w:rPr>
        <w:t>Real checkers part 2</w:t>
      </w:r>
      <w:r>
        <w:t xml:space="preserve"> from </w:t>
      </w:r>
      <w:r>
        <w:rPr>
          <w:b/>
        </w:rPr>
        <w:t>part 3</w:t>
      </w:r>
      <w:r w:rsidR="00867F75">
        <w:t xml:space="preserve"> and your code from that may already function correctly.</w:t>
      </w:r>
    </w:p>
    <w:p w:rsidR="00867F75" w:rsidRPr="006229D2" w:rsidRDefault="00867F75" w:rsidP="006229D2">
      <w:r>
        <w:t>Update the relevant functions and procedures to allow opposition pieces to be taken both forwards and backwards by a normal piece if there are further moves available.</w:t>
      </w:r>
    </w:p>
    <w:p w:rsidR="00CA5D77" w:rsidRDefault="00A73E8A" w:rsidP="00CA5D77">
      <w:pPr>
        <w:pStyle w:val="Heading1"/>
      </w:pPr>
      <w:r>
        <w:t>Flying Dames part 1</w:t>
      </w:r>
    </w:p>
    <w:p w:rsidR="00A73E8A" w:rsidRDefault="00A73E8A" w:rsidP="00A73E8A">
      <w:r w:rsidRPr="00A73E8A">
        <w:t xml:space="preserve">In international draughts, kings (also called flying kings) </w:t>
      </w:r>
      <w:r w:rsidRPr="00867F75">
        <w:rPr>
          <w:b/>
        </w:rPr>
        <w:t>move any distance along unblocked diagonals</w:t>
      </w:r>
      <w:r w:rsidRPr="00A73E8A">
        <w:t xml:space="preserve">, and may capture an opposing man any distance away by jumping to any of the unoccupied squares immediately beyond it. </w:t>
      </w:r>
    </w:p>
    <w:p w:rsidR="006229D2" w:rsidRDefault="006229D2" w:rsidP="00A73E8A">
      <w:r>
        <w:t xml:space="preserve">Example of usage: </w:t>
      </w:r>
      <w:hyperlink r:id="rId12" w:history="1">
        <w:r w:rsidR="00867F75" w:rsidRPr="00227AEC">
          <w:rPr>
            <w:rStyle w:val="Hyperlink"/>
          </w:rPr>
          <w:t>https://goo.gl/2yJN7D</w:t>
        </w:r>
      </w:hyperlink>
    </w:p>
    <w:p w:rsidR="00867F75" w:rsidRPr="006229D2" w:rsidRDefault="00867F75" w:rsidP="00867F75">
      <w:r>
        <w:t>Update the relevant functions and procedures to allow this to happen.</w:t>
      </w:r>
    </w:p>
    <w:p w:rsidR="00A73E8A" w:rsidRDefault="00A73E8A" w:rsidP="00A73E8A">
      <w:pPr>
        <w:pStyle w:val="Heading1"/>
      </w:pPr>
      <w:r>
        <w:t>Flying Dames part 2</w:t>
      </w:r>
    </w:p>
    <w:p w:rsidR="00A73E8A" w:rsidRDefault="00A73E8A" w:rsidP="00A73E8A">
      <w:r w:rsidRPr="00A73E8A">
        <w:t>Because jumped pieces remain on the board until the turn is complete, it is possible to reach a position in a multi-jump move where the flying king is blocked from capturing further by a piece already jumped.</w:t>
      </w:r>
    </w:p>
    <w:p w:rsidR="00867F75" w:rsidRPr="006229D2" w:rsidRDefault="00867F75" w:rsidP="00867F75">
      <w:r>
        <w:t>Update the relevant functions and procedures to allow this to happen.</w:t>
      </w:r>
    </w:p>
    <w:p w:rsidR="003F4465" w:rsidRDefault="003F4465">
      <w:r>
        <w:br w:type="page"/>
      </w:r>
    </w:p>
    <w:p w:rsidR="003F4465" w:rsidRDefault="003F4465" w:rsidP="003F4465">
      <w:pPr>
        <w:pStyle w:val="Title"/>
      </w:pPr>
      <w:r>
        <w:lastRenderedPageBreak/>
        <w:t>Pre-release tasks – part 5</w:t>
      </w:r>
    </w:p>
    <w:p w:rsidR="003F4465" w:rsidRDefault="003F4465" w:rsidP="003F4465">
      <w:pPr>
        <w:pStyle w:val="Heading1"/>
      </w:pPr>
      <w:r w:rsidRPr="003F4465">
        <w:t>Make Player skip turn</w:t>
      </w:r>
    </w:p>
    <w:p w:rsidR="003F4465" w:rsidRDefault="003F4465" w:rsidP="003F4465">
      <w:r w:rsidRPr="003F4465">
        <w:t>Allow player 'a' and 'b' to be able to skip their turn</w:t>
      </w:r>
    </w:p>
    <w:p w:rsidR="003F4465" w:rsidRDefault="003F4465" w:rsidP="003F4465">
      <w:pPr>
        <w:pStyle w:val="Heading1"/>
      </w:pPr>
      <w:r w:rsidRPr="003F4465">
        <w:t>Input</w:t>
      </w:r>
      <w:bookmarkStart w:id="0" w:name="_GoBack"/>
      <w:bookmarkEnd w:id="0"/>
      <w:r w:rsidRPr="003F4465">
        <w:t xml:space="preserve"> file ends with ".txt"</w:t>
      </w:r>
    </w:p>
    <w:p w:rsidR="003F4465" w:rsidRDefault="003F4465" w:rsidP="003F4465">
      <w:r w:rsidRPr="003F4465">
        <w:t>The user has to enter a file which ends with ".txt", else it will add it for them, or it will iterate and ask again.</w:t>
      </w:r>
    </w:p>
    <w:p w:rsidR="003F4465" w:rsidRDefault="003F4465" w:rsidP="003F4465">
      <w:pPr>
        <w:pStyle w:val="Heading1"/>
      </w:pPr>
      <w:r>
        <w:t>Display number of moves taken</w:t>
      </w:r>
    </w:p>
    <w:p w:rsidR="003F4465" w:rsidRDefault="003F4465" w:rsidP="003F4465">
      <w:r w:rsidRPr="003F4465">
        <w:t>Displays the number of moves taken after each turn.</w:t>
      </w:r>
    </w:p>
    <w:p w:rsidR="003F4465" w:rsidRDefault="003F4465" w:rsidP="003F4465">
      <w:pPr>
        <w:pStyle w:val="Heading1"/>
      </w:pPr>
      <w:r w:rsidRPr="003F4465">
        <w:t>Displays error value meanings</w:t>
      </w:r>
    </w:p>
    <w:p w:rsidR="003F4465" w:rsidRDefault="003F4465" w:rsidP="003F4465">
      <w:r w:rsidRPr="003F4465">
        <w:t>Error values 1-4 don't have any notation as to what each error means. Add a description for each one when displayed.</w:t>
      </w:r>
    </w:p>
    <w:p w:rsidR="003F4465" w:rsidRDefault="003F4465" w:rsidP="003F4465">
      <w:pPr>
        <w:pStyle w:val="Heading1"/>
      </w:pPr>
      <w:r w:rsidRPr="003F4465">
        <w:t>Random player starts</w:t>
      </w:r>
    </w:p>
    <w:p w:rsidR="003F4465" w:rsidRDefault="003F4465" w:rsidP="003F4465">
      <w:r w:rsidRPr="003F4465">
        <w:t xml:space="preserve">Allow player 'a' and 'b' </w:t>
      </w:r>
      <w:r>
        <w:t>to be randomly chosen at the beginning of the game.</w:t>
      </w:r>
    </w:p>
    <w:p w:rsidR="003F4465" w:rsidRDefault="003F4465" w:rsidP="003F4465">
      <w:pPr>
        <w:pStyle w:val="Heading1"/>
      </w:pPr>
      <w:r w:rsidRPr="003F4465">
        <w:t>Player B is controlled by the computer</w:t>
      </w:r>
    </w:p>
    <w:p w:rsidR="003F4465" w:rsidRPr="003F4465" w:rsidRDefault="003F4465" w:rsidP="003F4465">
      <w:r w:rsidRPr="003F4465">
        <w:t xml:space="preserve">Have an AI control B instead of having another player do it. It isn't too difficult to set up. I would recommend replacing the function call to </w:t>
      </w:r>
      <w:proofErr w:type="spellStart"/>
      <w:proofErr w:type="gramStart"/>
      <w:r w:rsidRPr="003F4465">
        <w:t>SelectMove</w:t>
      </w:r>
      <w:proofErr w:type="spellEnd"/>
      <w:r w:rsidRPr="003F4465">
        <w:t>(</w:t>
      </w:r>
      <w:proofErr w:type="gramEnd"/>
      <w:r w:rsidRPr="003F4465">
        <w:t xml:space="preserve">) in Game() with a new function to generate a valid number for </w:t>
      </w:r>
      <w:proofErr w:type="spellStart"/>
      <w:r w:rsidRPr="003F4465">
        <w:t>pieceIndex</w:t>
      </w:r>
      <w:proofErr w:type="spellEnd"/>
      <w:r w:rsidRPr="003F4465">
        <w:t>. The way the AI works can be up to you, whether it is just random or actually has a strategy to it.</w:t>
      </w:r>
    </w:p>
    <w:p w:rsidR="003F4465" w:rsidRPr="003F4465" w:rsidRDefault="003F4465" w:rsidP="003F4465"/>
    <w:p w:rsidR="003F4465" w:rsidRPr="00A73E8A" w:rsidRDefault="003F4465" w:rsidP="00A73E8A"/>
    <w:sectPr w:rsidR="003F4465" w:rsidRPr="00A7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65F7"/>
    <w:multiLevelType w:val="hybridMultilevel"/>
    <w:tmpl w:val="FBAA3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2B34"/>
    <w:multiLevelType w:val="hybridMultilevel"/>
    <w:tmpl w:val="397C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3"/>
    <w:rsid w:val="001820A1"/>
    <w:rsid w:val="002B25E5"/>
    <w:rsid w:val="003F4465"/>
    <w:rsid w:val="004F6C2E"/>
    <w:rsid w:val="005C2F45"/>
    <w:rsid w:val="006229D2"/>
    <w:rsid w:val="00734044"/>
    <w:rsid w:val="007527E3"/>
    <w:rsid w:val="00766271"/>
    <w:rsid w:val="007B0354"/>
    <w:rsid w:val="00812CEA"/>
    <w:rsid w:val="00815B6B"/>
    <w:rsid w:val="00867F75"/>
    <w:rsid w:val="009A6B96"/>
    <w:rsid w:val="00A73E8A"/>
    <w:rsid w:val="00A833B4"/>
    <w:rsid w:val="00B34B1D"/>
    <w:rsid w:val="00CA5D77"/>
    <w:rsid w:val="00D5121D"/>
    <w:rsid w:val="00E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BE55"/>
  <w15:chartTrackingRefBased/>
  <w15:docId w15:val="{6023E361-DBA2-4F2B-B28F-D8ADBE19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27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oo.gl/2yJN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format.inf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ilesy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01CA-4802-4660-A55C-C4F49845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17510580</Template>
  <TotalTime>29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</dc:creator>
  <cp:keywords/>
  <dc:description/>
  <cp:lastModifiedBy>Mr E. Coppen</cp:lastModifiedBy>
  <cp:revision>4</cp:revision>
  <cp:lastPrinted>2019-03-21T07:11:00Z</cp:lastPrinted>
  <dcterms:created xsi:type="dcterms:W3CDTF">2019-03-27T07:34:00Z</dcterms:created>
  <dcterms:modified xsi:type="dcterms:W3CDTF">2019-04-03T06:26:00Z</dcterms:modified>
</cp:coreProperties>
</file>